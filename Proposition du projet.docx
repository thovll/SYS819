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26CF2" w14:textId="77777777" w:rsidR="001B5E2B" w:rsidRDefault="00513C84" w:rsidP="007C456E">
      <w:pPr>
        <w:pStyle w:val="Date"/>
      </w:pPr>
      <w:r>
        <w:t xml:space="preserve">Nom </w:t>
      </w:r>
      <w:proofErr w:type="spellStart"/>
      <w:r>
        <w:t>Pr</w:t>
      </w:r>
      <w:r w:rsidR="00EE2086">
        <w:t>é</w:t>
      </w:r>
      <w:r>
        <w:t>nom</w:t>
      </w:r>
      <w:proofErr w:type="spellEnd"/>
    </w:p>
    <w:p w14:paraId="4B8A369D" w14:textId="77777777" w:rsidR="00513C84" w:rsidRDefault="00513C84">
      <w:pPr>
        <w:pStyle w:val="Title"/>
      </w:pPr>
      <w:r>
        <w:t>TiTre du Projet</w:t>
      </w:r>
    </w:p>
    <w:p w14:paraId="105DEF71" w14:textId="77777777" w:rsidR="001B5E2B" w:rsidRPr="007C456E" w:rsidRDefault="002E11BF" w:rsidP="008A06CA">
      <w:pPr>
        <w:pStyle w:val="Heading1"/>
        <w:rPr>
          <w:lang w:val="fr-CA"/>
        </w:rPr>
      </w:pPr>
      <w:r w:rsidRPr="007C456E">
        <w:rPr>
          <w:lang w:val="fr-CA"/>
        </w:rPr>
        <w:t>introduction</w:t>
      </w:r>
    </w:p>
    <w:p w14:paraId="7EB783AF" w14:textId="77777777" w:rsidR="001B5E2B" w:rsidRDefault="007C456E">
      <w:pPr>
        <w:pStyle w:val="Heading2"/>
        <w:rPr>
          <w:lang w:val="fr-CA"/>
        </w:rPr>
      </w:pPr>
      <w:r w:rsidRPr="007C456E">
        <w:rPr>
          <w:lang w:val="fr-CA"/>
        </w:rPr>
        <w:t>Contexte</w:t>
      </w:r>
    </w:p>
    <w:p w14:paraId="6143D545" w14:textId="77777777" w:rsidR="00EE2086" w:rsidRPr="007C456E" w:rsidRDefault="00EE2086" w:rsidP="00EE2086">
      <w:pPr>
        <w:pStyle w:val="Heading3"/>
        <w:rPr>
          <w:lang w:val="fr-CA"/>
        </w:rPr>
      </w:pPr>
      <w:r>
        <w:rPr>
          <w:lang w:val="fr-CA"/>
        </w:rPr>
        <w:t>Description du contexte dans lequel le projet sera développé</w:t>
      </w:r>
    </w:p>
    <w:p w14:paraId="0259AC49" w14:textId="77777777" w:rsidR="001B5E2B" w:rsidRDefault="007C456E" w:rsidP="007C456E">
      <w:pPr>
        <w:pStyle w:val="Heading2"/>
        <w:rPr>
          <w:lang w:val="fr-CA"/>
        </w:rPr>
      </w:pPr>
      <w:r>
        <w:rPr>
          <w:lang w:val="fr-CA"/>
        </w:rPr>
        <w:t>Motivation</w:t>
      </w:r>
    </w:p>
    <w:p w14:paraId="4533156E" w14:textId="77777777" w:rsidR="00EE2086" w:rsidRPr="007C456E" w:rsidRDefault="00EE2086" w:rsidP="00EE2086">
      <w:pPr>
        <w:pStyle w:val="Heading3"/>
        <w:rPr>
          <w:lang w:val="fr-CA"/>
        </w:rPr>
      </w:pPr>
      <w:r>
        <w:rPr>
          <w:lang w:val="fr-CA"/>
        </w:rPr>
        <w:t>Quelle est la raison pour faire ce projet?</w:t>
      </w:r>
    </w:p>
    <w:p w14:paraId="53C9FD8C" w14:textId="77777777" w:rsidR="001B5E2B" w:rsidRDefault="00A926F2">
      <w:pPr>
        <w:pStyle w:val="Heading1"/>
        <w:rPr>
          <w:lang w:val="fr-CA"/>
        </w:rPr>
      </w:pPr>
      <w:r w:rsidRPr="007C456E">
        <w:rPr>
          <w:lang w:val="fr-CA"/>
        </w:rPr>
        <w:t>projet</w:t>
      </w:r>
    </w:p>
    <w:p w14:paraId="0710B383" w14:textId="77777777" w:rsidR="007C456E" w:rsidRDefault="00EE2086" w:rsidP="007C456E">
      <w:pPr>
        <w:pStyle w:val="Heading2"/>
        <w:rPr>
          <w:lang w:val="fr-CA"/>
        </w:rPr>
      </w:pPr>
      <w:r>
        <w:rPr>
          <w:lang w:val="fr-CA"/>
        </w:rPr>
        <w:t>Description</w:t>
      </w:r>
    </w:p>
    <w:p w14:paraId="26C35F4A" w14:textId="77777777" w:rsidR="00EE2086" w:rsidRDefault="00EE2086" w:rsidP="00EE2086">
      <w:pPr>
        <w:pStyle w:val="Heading3"/>
        <w:rPr>
          <w:lang w:val="fr-CA"/>
        </w:rPr>
      </w:pPr>
      <w:r>
        <w:rPr>
          <w:lang w:val="fr-CA"/>
        </w:rPr>
        <w:t>Expliquer avec détail l’idée du projet et les techniques d’apprentissage machine qu’on utilisera</w:t>
      </w:r>
      <w:r w:rsidR="00E46C01">
        <w:rPr>
          <w:lang w:val="fr-CA"/>
        </w:rPr>
        <w:t xml:space="preserve">.  </w:t>
      </w:r>
    </w:p>
    <w:p w14:paraId="302B644A" w14:textId="77777777" w:rsidR="00E46C01" w:rsidRDefault="00E46C01" w:rsidP="00EE2086">
      <w:pPr>
        <w:pStyle w:val="Heading3"/>
        <w:rPr>
          <w:lang w:val="fr-CA"/>
        </w:rPr>
      </w:pPr>
      <w:r>
        <w:rPr>
          <w:lang w:val="fr-CA"/>
        </w:rPr>
        <w:t>Indiquer la base de données et les références à techniques qu’on utilisera</w:t>
      </w:r>
    </w:p>
    <w:p w14:paraId="0BB32C86" w14:textId="77777777" w:rsidR="00EE2086" w:rsidRDefault="00EE2086" w:rsidP="007C456E">
      <w:pPr>
        <w:pStyle w:val="Heading2"/>
        <w:rPr>
          <w:lang w:val="fr-CA"/>
        </w:rPr>
      </w:pPr>
      <w:r>
        <w:rPr>
          <w:lang w:val="fr-CA"/>
        </w:rPr>
        <w:t>Plan</w:t>
      </w:r>
    </w:p>
    <w:p w14:paraId="73BFC8A6" w14:textId="77777777" w:rsidR="00E46C01" w:rsidRPr="00F70312" w:rsidRDefault="00EE2086" w:rsidP="00F70312">
      <w:pPr>
        <w:pStyle w:val="Heading3"/>
        <w:rPr>
          <w:lang w:val="fr-CA"/>
        </w:rPr>
      </w:pPr>
      <w:r>
        <w:rPr>
          <w:lang w:val="fr-CA"/>
        </w:rPr>
        <w:t>Divisez le projet en parts</w:t>
      </w:r>
      <w:r w:rsidR="005F0DE3">
        <w:rPr>
          <w:lang w:val="fr-CA"/>
        </w:rPr>
        <w:t>, expliquez chaque part</w:t>
      </w:r>
      <w:r>
        <w:rPr>
          <w:lang w:val="fr-CA"/>
        </w:rPr>
        <w:t xml:space="preserve"> et estimez le temps nécessaire</w:t>
      </w:r>
    </w:p>
    <w:p w14:paraId="1F817C72" w14:textId="77777777" w:rsidR="00F70312" w:rsidRDefault="00F70312" w:rsidP="00F70312">
      <w:pPr>
        <w:pStyle w:val="Heading1"/>
      </w:pPr>
      <w:r>
        <w:t>Points critiques</w:t>
      </w:r>
    </w:p>
    <w:p w14:paraId="458FE9DF" w14:textId="77777777" w:rsidR="00F70312" w:rsidRPr="00F70312" w:rsidRDefault="00F70312" w:rsidP="00F70312">
      <w:pPr>
        <w:pStyle w:val="Heading2"/>
        <w:rPr>
          <w:lang w:val="fr-CA"/>
        </w:rPr>
      </w:pPr>
      <w:r w:rsidRPr="00F70312">
        <w:rPr>
          <w:lang w:val="fr-CA"/>
        </w:rPr>
        <w:t>Expliquez</w:t>
      </w:r>
      <w:r>
        <w:rPr>
          <w:lang w:val="fr-CA"/>
        </w:rPr>
        <w:t xml:space="preserve"> chaque point critique pour la réussite du </w:t>
      </w:r>
      <w:r w:rsidR="00A767B3">
        <w:rPr>
          <w:lang w:val="fr-CA"/>
        </w:rPr>
        <w:t>projet et comment allez-vous y faire face</w:t>
      </w:r>
    </w:p>
    <w:p w14:paraId="3D0BDC4A" w14:textId="77777777" w:rsidR="00A767B3" w:rsidRDefault="00A767B3" w:rsidP="00F70312">
      <w:pPr>
        <w:pStyle w:val="Heading3"/>
        <w:rPr>
          <w:lang w:val="fr-CA"/>
        </w:rPr>
      </w:pPr>
      <w:r>
        <w:rPr>
          <w:lang w:val="fr-CA"/>
        </w:rPr>
        <w:t xml:space="preserve">Expérience en apprentissage machine </w:t>
      </w:r>
      <w:bookmarkStart w:id="0" w:name="_GoBack"/>
      <w:bookmarkEnd w:id="0"/>
    </w:p>
    <w:p w14:paraId="0B0ED947" w14:textId="77777777" w:rsidR="00F70312" w:rsidRPr="00F70312" w:rsidRDefault="00F70312" w:rsidP="00F70312">
      <w:pPr>
        <w:pStyle w:val="Heading3"/>
        <w:rPr>
          <w:lang w:val="fr-CA"/>
        </w:rPr>
      </w:pPr>
      <w:r w:rsidRPr="00F70312">
        <w:rPr>
          <w:lang w:val="fr-CA"/>
        </w:rPr>
        <w:t>Programmation</w:t>
      </w:r>
    </w:p>
    <w:p w14:paraId="53B23CD4" w14:textId="77777777" w:rsidR="00F70312" w:rsidRPr="00F70312" w:rsidRDefault="00F70312" w:rsidP="00F70312">
      <w:pPr>
        <w:pStyle w:val="Heading3"/>
        <w:rPr>
          <w:lang w:val="fr-CA"/>
        </w:rPr>
      </w:pPr>
      <w:r w:rsidRPr="00F70312">
        <w:rPr>
          <w:lang w:val="fr-CA"/>
        </w:rPr>
        <w:t>Temps à dédier</w:t>
      </w:r>
    </w:p>
    <w:p w14:paraId="77D46827" w14:textId="77777777" w:rsidR="00F70312" w:rsidRDefault="00F70312" w:rsidP="00F70312">
      <w:pPr>
        <w:pStyle w:val="Heading3"/>
        <w:rPr>
          <w:lang w:val="fr-CA"/>
        </w:rPr>
      </w:pPr>
      <w:r>
        <w:rPr>
          <w:lang w:val="fr-CA"/>
        </w:rPr>
        <w:t>Autres</w:t>
      </w:r>
    </w:p>
    <w:p w14:paraId="2AACA9E3" w14:textId="77777777" w:rsidR="00F70312" w:rsidRPr="00F70312" w:rsidRDefault="00F70312" w:rsidP="00F70312">
      <w:pPr>
        <w:pStyle w:val="Heading1"/>
        <w:numPr>
          <w:ilvl w:val="0"/>
          <w:numId w:val="0"/>
        </w:numPr>
        <w:ind w:left="360" w:hanging="360"/>
        <w:rPr>
          <w:lang w:val="fr-CA"/>
        </w:rPr>
      </w:pPr>
    </w:p>
    <w:sectPr w:rsidR="00F70312" w:rsidRPr="00F70312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731E6" w14:textId="77777777" w:rsidR="00851C7E" w:rsidRDefault="00851C7E">
      <w:pPr>
        <w:spacing w:after="0" w:line="240" w:lineRule="auto"/>
      </w:pPr>
      <w:r>
        <w:separator/>
      </w:r>
    </w:p>
    <w:p w14:paraId="3D721AB9" w14:textId="77777777" w:rsidR="00851C7E" w:rsidRDefault="00851C7E"/>
  </w:endnote>
  <w:endnote w:type="continuationSeparator" w:id="0">
    <w:p w14:paraId="5FBFB688" w14:textId="77777777" w:rsidR="00851C7E" w:rsidRDefault="00851C7E">
      <w:pPr>
        <w:spacing w:after="0" w:line="240" w:lineRule="auto"/>
      </w:pPr>
      <w:r>
        <w:continuationSeparator/>
      </w:r>
    </w:p>
    <w:p w14:paraId="58CA61A3" w14:textId="77777777" w:rsidR="00851C7E" w:rsidRDefault="00851C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82F26" w14:textId="77777777" w:rsidR="001B5E2B" w:rsidRDefault="00851C7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751C5" w14:textId="77777777" w:rsidR="00851C7E" w:rsidRDefault="00851C7E">
      <w:pPr>
        <w:spacing w:after="0" w:line="240" w:lineRule="auto"/>
      </w:pPr>
      <w:r>
        <w:separator/>
      </w:r>
    </w:p>
    <w:p w14:paraId="3768BB19" w14:textId="77777777" w:rsidR="00851C7E" w:rsidRDefault="00851C7E"/>
  </w:footnote>
  <w:footnote w:type="continuationSeparator" w:id="0">
    <w:p w14:paraId="3E1445CA" w14:textId="77777777" w:rsidR="00851C7E" w:rsidRDefault="00851C7E">
      <w:pPr>
        <w:spacing w:after="0" w:line="240" w:lineRule="auto"/>
      </w:pPr>
      <w:r>
        <w:continuationSeparator/>
      </w:r>
    </w:p>
    <w:p w14:paraId="2AC61ACB" w14:textId="77777777" w:rsidR="00851C7E" w:rsidRDefault="00851C7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673D5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9F"/>
    <w:rsid w:val="001B5E2B"/>
    <w:rsid w:val="002E11BF"/>
    <w:rsid w:val="00513C84"/>
    <w:rsid w:val="005F0DE3"/>
    <w:rsid w:val="007C456E"/>
    <w:rsid w:val="00851C7E"/>
    <w:rsid w:val="008A06CA"/>
    <w:rsid w:val="008C195A"/>
    <w:rsid w:val="00A767B3"/>
    <w:rsid w:val="00A926F2"/>
    <w:rsid w:val="00C6759F"/>
    <w:rsid w:val="00DC22D2"/>
    <w:rsid w:val="00E46C01"/>
    <w:rsid w:val="00EE2086"/>
    <w:rsid w:val="00F7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D1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C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har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41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Coaching</dc:creator>
  <cp:keywords/>
  <dc:description/>
  <cp:lastModifiedBy>BRIGHT Coaching</cp:lastModifiedBy>
  <cp:revision>1</cp:revision>
  <dcterms:created xsi:type="dcterms:W3CDTF">2018-01-31T23:58:00Z</dcterms:created>
  <dcterms:modified xsi:type="dcterms:W3CDTF">2018-02-01T00:40:00Z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